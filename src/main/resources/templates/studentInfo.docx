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7A81" w14:textId="77777777" w:rsidR="002273DE" w:rsidRDefault="00000000">
      <w:pPr>
        <w:spacing w:beforeLines="10" w:before="24"/>
        <w:jc w:val="center"/>
        <w:outlineLvl w:val="0"/>
        <w:rPr>
          <w:rFonts w:ascii="Times New Roman" w:eastAsia="方正小标宋简体" w:hAnsi="Times New Roman" w:cs="Times New Roman"/>
          <w:spacing w:val="-11"/>
          <w:kern w:val="44"/>
          <w:sz w:val="40"/>
          <w:szCs w:val="24"/>
        </w:rPr>
      </w:pPr>
      <w:r>
        <w:rPr>
          <w:rFonts w:ascii="Times New Roman" w:eastAsia="方正小标宋简体" w:hAnsi="Times New Roman" w:cs="Times New Roman" w:hint="eastAsia"/>
          <w:spacing w:val="-11"/>
          <w:kern w:val="44"/>
          <w:sz w:val="40"/>
          <w:szCs w:val="24"/>
        </w:rPr>
        <w:t xml:space="preserve"> </w:t>
      </w:r>
      <w:r>
        <w:rPr>
          <w:rFonts w:ascii="Times New Roman" w:eastAsia="方正小标宋简体" w:hAnsi="Times New Roman" w:cs="Times New Roman" w:hint="eastAsia"/>
          <w:spacing w:val="-11"/>
          <w:kern w:val="44"/>
          <w:sz w:val="40"/>
          <w:szCs w:val="24"/>
        </w:rPr>
        <w:t>内江师范学院家庭经济困难学生认定申请表</w:t>
      </w:r>
    </w:p>
    <w:p w14:paraId="1CAC75D7" w14:textId="74540C6F" w:rsidR="002273DE" w:rsidRDefault="00000000">
      <w:pPr>
        <w:spacing w:beforeLines="10" w:before="24"/>
        <w:rPr>
          <w:rFonts w:ascii="Times New Roman" w:eastAsia="仿宋_GB2312" w:hAnsi="Times New Roman" w:cs="Times New Roman"/>
          <w:b/>
          <w:bCs/>
          <w:spacing w:val="-11"/>
          <w:sz w:val="44"/>
          <w:szCs w:val="44"/>
          <w:u w:val="single"/>
        </w:rPr>
      </w:pPr>
      <w:r>
        <w:rPr>
          <w:rFonts w:ascii="宋体" w:eastAsia="宋体" w:hAnsi="宋体" w:cs="宋体" w:hint="eastAsia"/>
          <w:b/>
          <w:bCs/>
          <w:spacing w:val="-11"/>
          <w:sz w:val="24"/>
          <w:szCs w:val="21"/>
        </w:rPr>
        <w:t>院（系）：</w:t>
      </w:r>
      <w:r>
        <w:rPr>
          <w:rFonts w:ascii="宋体" w:eastAsia="宋体" w:hAnsi="宋体" w:cs="宋体" w:hint="eastAsia"/>
          <w:b/>
          <w:bCs/>
          <w:spacing w:val="-11"/>
          <w:sz w:val="24"/>
          <w:szCs w:val="21"/>
          <w:u w:val="single"/>
        </w:rPr>
        <w:t xml:space="preserve"> </w:t>
      </w:r>
      <w:r w:rsidR="002411CD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>{{</w:t>
      </w:r>
      <w:r w:rsidR="009D4CCD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 xml:space="preserve">yx </w:t>
      </w:r>
      <w:r w:rsidR="002411CD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>}}</w:t>
      </w:r>
      <w:r w:rsidR="004E6310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 xml:space="preserve">   </w:t>
      </w:r>
      <w:r>
        <w:rPr>
          <w:rFonts w:ascii="宋体" w:eastAsia="宋体" w:hAnsi="宋体" w:cs="宋体" w:hint="eastAsia"/>
          <w:b/>
          <w:bCs/>
          <w:spacing w:val="-11"/>
          <w:sz w:val="24"/>
          <w:szCs w:val="21"/>
        </w:rPr>
        <w:t>专业：</w:t>
      </w:r>
      <w:r w:rsidR="002411CD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>{{</w:t>
      </w:r>
      <w:r w:rsidR="009E6ABF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 xml:space="preserve">zy </w:t>
      </w:r>
      <w:r w:rsidR="002411CD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>}}</w:t>
      </w:r>
      <w:r>
        <w:rPr>
          <w:rFonts w:ascii="宋体" w:eastAsia="宋体" w:hAnsi="宋体" w:cs="宋体" w:hint="eastAsia"/>
          <w:b/>
          <w:bCs/>
          <w:spacing w:val="-11"/>
          <w:sz w:val="24"/>
          <w:szCs w:val="21"/>
          <w:u w:val="single"/>
        </w:rPr>
        <w:t xml:space="preserve"> </w:t>
      </w:r>
      <w:r w:rsidR="004E6310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 xml:space="preserve">   </w:t>
      </w:r>
      <w:r w:rsidR="00D054AB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 xml:space="preserve">  </w:t>
      </w:r>
      <w:r>
        <w:rPr>
          <w:rFonts w:ascii="宋体" w:eastAsia="宋体" w:hAnsi="宋体" w:cs="宋体" w:hint="eastAsia"/>
          <w:b/>
          <w:bCs/>
          <w:spacing w:val="-11"/>
          <w:sz w:val="24"/>
          <w:szCs w:val="21"/>
        </w:rPr>
        <w:t>年级：</w:t>
      </w:r>
      <w:r w:rsidR="002411CD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>{{</w:t>
      </w:r>
      <w:r w:rsidR="004255E4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 xml:space="preserve">nj </w:t>
      </w:r>
      <w:r w:rsidR="002411CD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>}}</w:t>
      </w:r>
      <w:r w:rsidR="004E6310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 xml:space="preserve">  </w:t>
      </w:r>
      <w:r w:rsidR="00D054AB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pacing w:val="-11"/>
          <w:sz w:val="24"/>
          <w:szCs w:val="21"/>
        </w:rPr>
        <w:t>班级：</w:t>
      </w:r>
      <w:r>
        <w:rPr>
          <w:rFonts w:ascii="宋体" w:eastAsia="宋体" w:hAnsi="宋体" w:cs="宋体" w:hint="eastAsia"/>
          <w:b/>
          <w:bCs/>
          <w:spacing w:val="-11"/>
          <w:sz w:val="24"/>
          <w:szCs w:val="21"/>
          <w:u w:val="single"/>
        </w:rPr>
        <w:t xml:space="preserve"> </w:t>
      </w:r>
      <w:r w:rsidR="002411CD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>{{</w:t>
      </w:r>
      <w:r w:rsidR="00F6425F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>bj</w:t>
      </w:r>
      <w:r w:rsidR="002411CD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>}}</w:t>
      </w:r>
      <w:r w:rsidR="004E6310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 xml:space="preserve"> </w:t>
      </w:r>
      <w:r w:rsidR="00D054AB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pacing w:val="-11"/>
          <w:sz w:val="24"/>
          <w:szCs w:val="21"/>
        </w:rPr>
        <w:t>学号：</w:t>
      </w:r>
      <w:r w:rsidR="004E6310">
        <w:rPr>
          <w:rFonts w:ascii="宋体" w:eastAsia="宋体" w:hAnsi="宋体" w:cs="宋体" w:hint="eastAsia"/>
          <w:b/>
          <w:bCs/>
          <w:spacing w:val="-11"/>
          <w:sz w:val="24"/>
          <w:szCs w:val="21"/>
        </w:rPr>
        <w:t xml:space="preserve"> </w:t>
      </w:r>
      <w:r w:rsidR="002411CD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>{{</w:t>
      </w:r>
      <w:r w:rsidR="005604FE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 xml:space="preserve">xh </w:t>
      </w:r>
      <w:r w:rsidR="002411CD">
        <w:rPr>
          <w:rFonts w:ascii="宋体" w:eastAsia="宋体" w:hAnsi="宋体" w:cs="宋体"/>
          <w:b/>
          <w:bCs/>
          <w:spacing w:val="-11"/>
          <w:sz w:val="24"/>
          <w:szCs w:val="21"/>
          <w:u w:val="single"/>
        </w:rPr>
        <w:t>}}</w:t>
      </w:r>
      <w:r>
        <w:rPr>
          <w:rFonts w:ascii="宋体" w:eastAsia="宋体" w:hAnsi="宋体" w:cs="宋体" w:hint="eastAsia"/>
          <w:b/>
          <w:bCs/>
          <w:spacing w:val="-11"/>
          <w:sz w:val="24"/>
          <w:szCs w:val="21"/>
          <w:u w:val="single" w:color="000000" w:themeColor="text1"/>
        </w:rPr>
        <w:t xml:space="preserve"> </w:t>
      </w:r>
    </w:p>
    <w:tbl>
      <w:tblPr>
        <w:tblW w:w="887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1224"/>
        <w:gridCol w:w="543"/>
        <w:gridCol w:w="1062"/>
        <w:gridCol w:w="272"/>
        <w:gridCol w:w="243"/>
        <w:gridCol w:w="445"/>
        <w:gridCol w:w="677"/>
        <w:gridCol w:w="721"/>
        <w:gridCol w:w="760"/>
        <w:gridCol w:w="930"/>
        <w:gridCol w:w="17"/>
        <w:gridCol w:w="163"/>
        <w:gridCol w:w="349"/>
        <w:gridCol w:w="621"/>
      </w:tblGrid>
      <w:tr w:rsidR="002273DE" w14:paraId="2F4200E5" w14:textId="77777777">
        <w:trPr>
          <w:trHeight w:val="460"/>
          <w:jc w:val="center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317DD1" w14:textId="77777777" w:rsidR="002273DE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学生</w:t>
            </w:r>
          </w:p>
          <w:p w14:paraId="48B4840E" w14:textId="77777777" w:rsidR="002273DE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基本</w:t>
            </w:r>
          </w:p>
          <w:p w14:paraId="503AF1B7" w14:textId="77777777" w:rsidR="002273DE" w:rsidRDefault="0000000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情况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57D127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姓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名</w:t>
            </w: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FF6636" w14:textId="54FF5DA6" w:rsidR="002273DE" w:rsidRDefault="002411CD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{{name}}</w:t>
            </w:r>
          </w:p>
        </w:tc>
        <w:tc>
          <w:tcPr>
            <w:tcW w:w="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01036E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性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别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ED64B6" w14:textId="362A7B86" w:rsidR="002273DE" w:rsidRDefault="00323FE5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sex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}}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3D541D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出生年月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D0A6A4" w14:textId="515AD3F3" w:rsidR="002273DE" w:rsidRDefault="0017065B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bi</w:t>
            </w:r>
            <w:r w:rsidR="00F118EF">
              <w:rPr>
                <w:rFonts w:ascii="宋体" w:eastAsia="宋体" w:hAnsi="宋体" w:cs="宋体"/>
                <w:color w:val="00000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thday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}}</w:t>
            </w:r>
          </w:p>
        </w:tc>
        <w:tc>
          <w:tcPr>
            <w:tcW w:w="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95ADB5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籍贯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35C136" w14:textId="594348E9" w:rsidR="002273DE" w:rsidRDefault="00255992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{{jg}}</w:t>
            </w:r>
          </w:p>
        </w:tc>
      </w:tr>
      <w:tr w:rsidR="002273DE" w14:paraId="0B037FEF" w14:textId="77777777">
        <w:trPr>
          <w:trHeight w:val="385"/>
          <w:jc w:val="center"/>
        </w:trPr>
        <w:tc>
          <w:tcPr>
            <w:tcW w:w="84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292796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E06987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身份证</w:t>
            </w:r>
          </w:p>
          <w:p w14:paraId="6F3D372F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号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码</w:t>
            </w:r>
          </w:p>
        </w:tc>
        <w:tc>
          <w:tcPr>
            <w:tcW w:w="1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7AE96F" w14:textId="5A1253F9" w:rsidR="002273DE" w:rsidRDefault="009660FB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{{sfzhm}}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59F567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家庭</w:t>
            </w:r>
          </w:p>
          <w:p w14:paraId="2E286575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人口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C908DA" w14:textId="1FD36579" w:rsidR="002273DE" w:rsidRDefault="00546838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{{jtrk}}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657ABF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手机号码</w:t>
            </w:r>
          </w:p>
        </w:tc>
        <w:tc>
          <w:tcPr>
            <w:tcW w:w="2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22CC47" w14:textId="73593D69" w:rsidR="002273DE" w:rsidRDefault="00125646" w:rsidP="00D415E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{{phone}}</w:t>
            </w:r>
          </w:p>
        </w:tc>
      </w:tr>
      <w:tr w:rsidR="002273DE" w14:paraId="419C8312" w14:textId="77777777">
        <w:trPr>
          <w:trHeight w:val="370"/>
          <w:jc w:val="center"/>
        </w:trPr>
        <w:tc>
          <w:tcPr>
            <w:tcW w:w="84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4FB9E2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9AE693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详细通</w:t>
            </w:r>
          </w:p>
          <w:p w14:paraId="2A8C5638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讯地址</w:t>
            </w:r>
          </w:p>
        </w:tc>
        <w:tc>
          <w:tcPr>
            <w:tcW w:w="680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D45A63" w14:textId="5978F28E" w:rsidR="002273DE" w:rsidRDefault="00125646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{{xxdz}}</w:t>
            </w:r>
          </w:p>
        </w:tc>
      </w:tr>
      <w:tr w:rsidR="002273DE" w14:paraId="139339F2" w14:textId="77777777">
        <w:trPr>
          <w:trHeight w:val="452"/>
          <w:jc w:val="center"/>
        </w:trPr>
        <w:tc>
          <w:tcPr>
            <w:tcW w:w="84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5D3417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A41513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邮政编码</w:t>
            </w:r>
          </w:p>
        </w:tc>
        <w:tc>
          <w:tcPr>
            <w:tcW w:w="2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C92EA7" w14:textId="775891AD" w:rsidR="002273DE" w:rsidRDefault="00D90065" w:rsidP="00D415E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{{yzbm}}</w:t>
            </w:r>
          </w:p>
        </w:tc>
        <w:tc>
          <w:tcPr>
            <w:tcW w:w="26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0F91B7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家长手机号码</w:t>
            </w:r>
          </w:p>
        </w:tc>
        <w:tc>
          <w:tcPr>
            <w:tcW w:w="2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55D32D" w14:textId="5CF93873" w:rsidR="002273DE" w:rsidRDefault="00D90065" w:rsidP="00D415E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{{jzsjh}}</w:t>
            </w:r>
          </w:p>
        </w:tc>
      </w:tr>
      <w:tr w:rsidR="002273DE" w14:paraId="48C4BF4C" w14:textId="77777777">
        <w:trPr>
          <w:trHeight w:val="720"/>
          <w:jc w:val="center"/>
        </w:trPr>
        <w:tc>
          <w:tcPr>
            <w:tcW w:w="848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22AF2A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A6A537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户口性质</w:t>
            </w: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F1D0958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□城镇 □农村</w:t>
            </w:r>
          </w:p>
        </w:tc>
        <w:tc>
          <w:tcPr>
            <w:tcW w:w="9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FC510F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学费</w:t>
            </w:r>
          </w:p>
          <w:p w14:paraId="75BE68FD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标准</w:t>
            </w:r>
          </w:p>
        </w:tc>
        <w:tc>
          <w:tcPr>
            <w:tcW w:w="215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CEA920" w14:textId="45586B3E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仿宋_GB2312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   </w:t>
            </w:r>
            <w:r w:rsidR="00D415E9">
              <w:rPr>
                <w:rFonts w:ascii="宋体" w:eastAsia="仿宋_GB2312" w:hAnsi="宋体" w:cs="宋体"/>
                <w:color w:val="000000"/>
                <w:kern w:val="0"/>
                <w:sz w:val="24"/>
                <w:szCs w:val="24"/>
                <w:lang w:bidi="ar"/>
              </w:rPr>
              <w:t>{{</w:t>
            </w:r>
            <w:r w:rsidR="000747E3">
              <w:rPr>
                <w:rFonts w:ascii="宋体" w:eastAsia="仿宋_GB2312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xf </w:t>
            </w:r>
            <w:r w:rsidR="00D415E9">
              <w:rPr>
                <w:rFonts w:ascii="宋体" w:eastAsia="仿宋_GB2312" w:hAnsi="宋体" w:cs="宋体"/>
                <w:color w:val="000000"/>
                <w:kern w:val="0"/>
                <w:sz w:val="24"/>
                <w:szCs w:val="24"/>
                <w:lang w:bidi="ar"/>
              </w:rPr>
              <w:t>}}</w:t>
            </w:r>
            <w:r>
              <w:rPr>
                <w:rFonts w:ascii="宋体" w:eastAsia="仿宋_GB2312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元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/年</w:t>
            </w:r>
          </w:p>
        </w:tc>
        <w:tc>
          <w:tcPr>
            <w:tcW w:w="9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3AE3CE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住宿费</w:t>
            </w:r>
          </w:p>
          <w:p w14:paraId="19420BA3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标准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C52FBA" w14:textId="3BB81FEE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 </w:t>
            </w:r>
            <w:r w:rsidR="00D415E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{{zsf}}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eastAsia="仿宋_GB2312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元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/年</w:t>
            </w:r>
          </w:p>
        </w:tc>
      </w:tr>
      <w:tr w:rsidR="002273DE" w14:paraId="18ECEFEE" w14:textId="77777777">
        <w:trPr>
          <w:trHeight w:val="360"/>
          <w:jc w:val="center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EBA073" w14:textId="77777777" w:rsidR="002273DE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家庭</w:t>
            </w:r>
          </w:p>
          <w:p w14:paraId="70772D72" w14:textId="77777777" w:rsidR="002273DE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成员</w:t>
            </w:r>
          </w:p>
          <w:p w14:paraId="27176E2B" w14:textId="77777777" w:rsidR="002273DE" w:rsidRDefault="0000000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情况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EA35EC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姓名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237174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年龄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C45D5C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与学生关系</w:t>
            </w:r>
          </w:p>
        </w:tc>
        <w:tc>
          <w:tcPr>
            <w:tcW w:w="2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3E73AE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工作（学习）单位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E8AB35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职业</w:t>
            </w:r>
          </w:p>
        </w:tc>
        <w:tc>
          <w:tcPr>
            <w:tcW w:w="1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FCF7A8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年收入（元）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B5B4FC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健康状况</w:t>
            </w:r>
          </w:p>
        </w:tc>
      </w:tr>
      <w:tr w:rsidR="002273DE" w14:paraId="631D928E" w14:textId="77777777">
        <w:trPr>
          <w:trHeight w:val="360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BD42C5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B75A14" w14:textId="38E56E9A" w:rsidR="002273DE" w:rsidRDefault="00B5339F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{{jzxm}}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079B4A" w14:textId="7CDF32BB" w:rsidR="002273DE" w:rsidRDefault="0063474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{{jznj}}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DD409E" w14:textId="5F3A2B08" w:rsidR="002273DE" w:rsidRDefault="00D054AB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{{yxsgx}}</w:t>
            </w:r>
          </w:p>
        </w:tc>
        <w:tc>
          <w:tcPr>
            <w:tcW w:w="2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04EC54" w14:textId="2381D080" w:rsidR="002273DE" w:rsidRDefault="001B432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{{gzdw}}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EB20F7" w14:textId="53276009" w:rsidR="002273DE" w:rsidRDefault="00A86BDA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{{job}}</w:t>
            </w:r>
          </w:p>
        </w:tc>
        <w:tc>
          <w:tcPr>
            <w:tcW w:w="1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5C8463" w14:textId="437FEFE7" w:rsidR="002273DE" w:rsidRDefault="00D415E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</w:t>
            </w:r>
            <w:r w:rsidR="0050235F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jtnsr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4FAFF1" w14:textId="1BBEB725" w:rsidR="002273DE" w:rsidRDefault="001F2CC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{{jkzt}}</w:t>
            </w:r>
          </w:p>
        </w:tc>
      </w:tr>
      <w:tr w:rsidR="002273DE" w14:paraId="416F13A6" w14:textId="77777777">
        <w:trPr>
          <w:trHeight w:val="360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8C41E8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C91F79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C935A9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1C4510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923C8A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293210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7293A7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9724E5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273DE" w14:paraId="2B85E03C" w14:textId="77777777">
        <w:trPr>
          <w:trHeight w:val="360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D51A974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DEB24A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6A90FC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48CDB2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07D757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DD0EDB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8FB0C3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7D146F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273DE" w14:paraId="1FADBA68" w14:textId="77777777">
        <w:trPr>
          <w:trHeight w:val="360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F825A7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C958ED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654D18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4B791F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726737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EE715C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7FC217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45ED4F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273DE" w14:paraId="14A25507" w14:textId="77777777">
        <w:trPr>
          <w:trHeight w:val="360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D4DEED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791E51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8CB256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A26DD4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65C16AA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DE3787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04D943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A0FA10E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273DE" w14:paraId="2743ACFD" w14:textId="77777777">
        <w:trPr>
          <w:trHeight w:val="360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A4B733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14E834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1D1A6F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8C04CB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A0ABDF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EE78D6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9E4FBB" w14:textId="77777777" w:rsidR="002273DE" w:rsidRDefault="002273D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65964B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273DE" w14:paraId="7D2F2CFC" w14:textId="77777777">
        <w:trPr>
          <w:trHeight w:val="986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A50358F" w14:textId="77777777" w:rsidR="002273DE" w:rsidRDefault="00000000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</w:rPr>
              <w:t>特殊</w:t>
            </w:r>
          </w:p>
          <w:p w14:paraId="22238C03" w14:textId="77777777" w:rsidR="002273DE" w:rsidRDefault="00000000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</w:rPr>
              <w:t>群体</w:t>
            </w:r>
          </w:p>
          <w:p w14:paraId="48BF197E" w14:textId="77777777" w:rsidR="002273DE" w:rsidRDefault="00000000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02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41DEC6" w14:textId="35531349" w:rsidR="002273DE" w:rsidRDefault="00267D0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{{1}}1.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脱贫家庭学生（原建档立卡学生）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   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□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城乡低保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学生</w:t>
            </w:r>
          </w:p>
          <w:p w14:paraId="080C3045" w14:textId="77777777" w:rsidR="002273D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□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3.特困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救助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学生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□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4.孤残学生 </w:t>
            </w:r>
          </w:p>
          <w:p w14:paraId="56A46E7A" w14:textId="77777777" w:rsidR="002273DE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□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5.烈士子女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□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6.家庭经济困难残疾学生及残疾人子女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        </w:t>
            </w:r>
          </w:p>
        </w:tc>
      </w:tr>
      <w:tr w:rsidR="002273DE" w14:paraId="70BBB5D5" w14:textId="77777777">
        <w:trPr>
          <w:trHeight w:val="360"/>
          <w:jc w:val="center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DDCA9E" w14:textId="77777777" w:rsidR="002273DE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影响</w:t>
            </w:r>
          </w:p>
          <w:p w14:paraId="78B2C7AB" w14:textId="77777777" w:rsidR="002273DE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家庭</w:t>
            </w:r>
          </w:p>
          <w:p w14:paraId="7DA2D4C4" w14:textId="77777777" w:rsidR="002273DE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经济</w:t>
            </w:r>
          </w:p>
          <w:p w14:paraId="6AC967E6" w14:textId="77777777" w:rsidR="002273DE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状况</w:t>
            </w:r>
          </w:p>
          <w:p w14:paraId="4BA3D6C5" w14:textId="77777777" w:rsidR="002273DE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其他</w:t>
            </w:r>
          </w:p>
          <w:p w14:paraId="677312EA" w14:textId="77777777" w:rsidR="002273DE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有关</w:t>
            </w:r>
          </w:p>
          <w:p w14:paraId="44A9828F" w14:textId="77777777" w:rsidR="002273DE" w:rsidRDefault="0000000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信息</w:t>
            </w:r>
          </w:p>
        </w:tc>
        <w:tc>
          <w:tcPr>
            <w:tcW w:w="8026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60282D7" w14:textId="5ABB3EBA" w:rsidR="002273DE" w:rsidRDefault="00E1412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{{2}}</w:t>
            </w:r>
            <w:r w:rsidR="00267D0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267D0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.</w:t>
            </w:r>
            <w:r w:rsidR="00267D0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家庭人均年收入：</w:t>
            </w:r>
            <w:r w:rsidR="00267D0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  <w:lang w:bidi="ar"/>
              </w:rPr>
              <w:t xml:space="preserve"> </w:t>
            </w:r>
            <w:r w:rsidR="00267D0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  <w:lang w:bidi="ar"/>
              </w:rPr>
              <w:t xml:space="preserve"> </w:t>
            </w:r>
            <w:r w:rsidR="00DE0F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  <w:lang w:bidi="ar"/>
              </w:rPr>
              <w:t>{{</w:t>
            </w:r>
            <w:r w:rsidR="002A66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  <w:lang w:bidi="ar"/>
              </w:rPr>
              <w:t xml:space="preserve">jtnsr </w:t>
            </w:r>
            <w:r w:rsidR="00DE0F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  <w:lang w:bidi="ar"/>
              </w:rPr>
              <w:t>}}</w:t>
            </w:r>
            <w:r w:rsidR="00267D0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  <w:lang w:bidi="ar"/>
              </w:rPr>
              <w:t xml:space="preserve">           </w:t>
            </w:r>
            <w:r w:rsidR="00267D0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元。</w:t>
            </w:r>
          </w:p>
          <w:p w14:paraId="1962323F" w14:textId="77777777" w:rsidR="002273DE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□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家庭遭受自然灾害情况：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  <w:lang w:bidi="ar"/>
              </w:rPr>
              <w:t xml:space="preserve">             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672E60F1" w14:textId="77777777" w:rsidR="002273DE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□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家庭遭受突发意外事件：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  <w:lang w:bidi="ar"/>
              </w:rPr>
              <w:t xml:space="preserve">             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7949F762" w14:textId="77777777" w:rsidR="002273DE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□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家庭成员因残疾、年迈而劳动能力弱情况：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  <w:lang w:bidi="ar"/>
              </w:rPr>
              <w:t xml:space="preserve">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25A451C8" w14:textId="77777777" w:rsidR="002273DE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□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家庭成员失业情况：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  <w:lang w:bidi="ar"/>
              </w:rPr>
              <w:t xml:space="preserve">      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2BE21DC7" w14:textId="77777777" w:rsidR="002273DE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□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6.家庭欠债情况：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  <w:lang w:bidi="ar"/>
              </w:rPr>
              <w:t xml:space="preserve">          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1C9D3702" w14:textId="77777777" w:rsidR="002273DE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□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其它情况：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  <w:lang w:bidi="ar"/>
              </w:rPr>
              <w:t xml:space="preserve">              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565407CA" w14:textId="77777777" w:rsidR="002273DE" w:rsidRDefault="00000000">
            <w:pPr>
              <w:widowControl/>
              <w:jc w:val="left"/>
              <w:textAlignment w:val="center"/>
              <w:rPr>
                <w:rFonts w:ascii="楷体_GB2312" w:eastAsia="楷体_GB2312" w:hAnsi="宋体" w:cs="宋体"/>
                <w:color w:val="000000"/>
                <w:sz w:val="18"/>
                <w:szCs w:val="18"/>
              </w:rPr>
            </w:pPr>
            <w:r>
              <w:rPr>
                <w:rFonts w:ascii="楷体_GB2312" w:eastAsia="楷体_GB2312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（注：</w:t>
            </w:r>
            <w:r>
              <w:rPr>
                <w:rFonts w:ascii="楷体_GB2312" w:eastAsia="楷体_GB2312" w:hAnsi="宋体" w:cs="宋体"/>
                <w:color w:val="000000"/>
                <w:kern w:val="0"/>
                <w:sz w:val="18"/>
                <w:szCs w:val="18"/>
                <w:lang w:bidi="ar"/>
              </w:rPr>
              <w:t>1.请按实际情况勾选，并注明相应情况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；</w:t>
            </w:r>
            <w:r>
              <w:rPr>
                <w:rFonts w:ascii="楷体_GB2312" w:eastAsia="楷体_GB2312" w:hAnsi="宋体" w:cs="宋体"/>
                <w:color w:val="000000"/>
                <w:kern w:val="0"/>
                <w:sz w:val="18"/>
                <w:szCs w:val="18"/>
                <w:lang w:bidi="ar"/>
              </w:rPr>
              <w:t>2.请尽可能提供相应佐证材料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。）</w:t>
            </w:r>
          </w:p>
        </w:tc>
      </w:tr>
      <w:tr w:rsidR="002273DE" w14:paraId="1F068617" w14:textId="77777777">
        <w:trPr>
          <w:trHeight w:val="311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3BAA55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026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0265C1" w14:textId="77777777" w:rsidR="002273DE" w:rsidRDefault="002273DE">
            <w:pPr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273DE" w14:paraId="138F7754" w14:textId="77777777">
        <w:trPr>
          <w:trHeight w:val="311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852E630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026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55A45D" w14:textId="77777777" w:rsidR="002273DE" w:rsidRDefault="002273DE">
            <w:pPr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273DE" w14:paraId="2BCB590F" w14:textId="77777777">
        <w:trPr>
          <w:trHeight w:val="311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E18898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026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41CFBD" w14:textId="77777777" w:rsidR="002273DE" w:rsidRDefault="002273DE">
            <w:pPr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273DE" w14:paraId="6D102418" w14:textId="77777777">
        <w:trPr>
          <w:trHeight w:val="1189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24654C" w14:textId="77777777" w:rsidR="002273DE" w:rsidRDefault="002273DE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026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4EEE14" w14:textId="77777777" w:rsidR="002273DE" w:rsidRDefault="002273DE">
            <w:pPr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273DE" w14:paraId="7919CE64" w14:textId="77777777">
        <w:trPr>
          <w:trHeight w:val="1393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459AB7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lastRenderedPageBreak/>
              <w:t>个人</w:t>
            </w:r>
          </w:p>
          <w:p w14:paraId="4C4D2AD5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承诺</w:t>
            </w:r>
          </w:p>
        </w:tc>
        <w:tc>
          <w:tcPr>
            <w:tcW w:w="44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14:paraId="47710ABD" w14:textId="77777777" w:rsidR="002273DE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承诺内容：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56B5DAF0" w14:textId="77777777" w:rsidR="002273DE" w:rsidRDefault="002273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199D00B5" w14:textId="77777777" w:rsidR="002273DE" w:rsidRDefault="002273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3730D93A" w14:textId="77777777" w:rsidR="002273DE" w:rsidRDefault="00000000">
            <w:pPr>
              <w:widowControl/>
              <w:jc w:val="left"/>
              <w:textAlignment w:val="center"/>
              <w:rPr>
                <w:rFonts w:ascii="楷体_GB2312" w:eastAsia="楷体_GB2312" w:hAnsi="宋体" w:cs="宋体"/>
                <w:color w:val="000000"/>
                <w:sz w:val="18"/>
                <w:szCs w:val="18"/>
              </w:rPr>
            </w:pPr>
            <w:r>
              <w:rPr>
                <w:rFonts w:ascii="楷体_GB2312" w:eastAsia="楷体_GB2312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（注：本人手工填写“本人承诺以上所填写资料真实，如有虚假，愿承担相应责任。”）</w:t>
            </w:r>
          </w:p>
        </w:tc>
        <w:tc>
          <w:tcPr>
            <w:tcW w:w="1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0A45C2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学生本人</w:t>
            </w:r>
          </w:p>
          <w:p w14:paraId="6D230C73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（或监护人）</w:t>
            </w:r>
          </w:p>
          <w:p w14:paraId="74A183F9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签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字</w:t>
            </w:r>
          </w:p>
        </w:tc>
        <w:tc>
          <w:tcPr>
            <w:tcW w:w="2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3026D27" w14:textId="77777777" w:rsidR="002226C2" w:rsidRDefault="002226C2" w:rsidP="007D60D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  <w:p w14:paraId="735D854F" w14:textId="293B9D97" w:rsidR="002273DE" w:rsidRDefault="000C4C50" w:rsidP="00B70342">
            <w:pPr>
              <w:ind w:firstLineChars="250" w:firstLine="60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{{qm}}</w:t>
            </w:r>
          </w:p>
          <w:p w14:paraId="65D009EE" w14:textId="68D78312" w:rsidR="002273DE" w:rsidRDefault="0000000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</w:t>
            </w:r>
            <w:r w:rsidR="00DE0F87">
              <w:rPr>
                <w:rFonts w:ascii="宋体" w:eastAsia="宋体" w:hAnsi="宋体" w:cs="宋体"/>
                <w:color w:val="000000"/>
                <w:sz w:val="24"/>
                <w:szCs w:val="24"/>
              </w:rPr>
              <w:t>{{</w:t>
            </w:r>
            <w:r w:rsidR="00501F2F">
              <w:rPr>
                <w:rFonts w:ascii="宋体" w:eastAsia="宋体" w:hAnsi="宋体" w:cs="宋体"/>
                <w:color w:val="000000"/>
                <w:sz w:val="24"/>
                <w:szCs w:val="24"/>
              </w:rPr>
              <w:t>n</w:t>
            </w:r>
            <w:r w:rsidR="00DE0F87">
              <w:rPr>
                <w:rFonts w:ascii="宋体" w:eastAsia="宋体" w:hAnsi="宋体" w:cs="宋体"/>
                <w:color w:val="000000"/>
                <w:sz w:val="24"/>
                <w:szCs w:val="24"/>
              </w:rPr>
              <w:t>}}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="00DE0F87">
              <w:rPr>
                <w:rFonts w:ascii="宋体" w:eastAsia="宋体" w:hAnsi="宋体" w:cs="宋体"/>
                <w:color w:val="000000"/>
                <w:sz w:val="24"/>
                <w:szCs w:val="24"/>
              </w:rPr>
              <w:t>{{y}}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月 </w:t>
            </w:r>
            <w:r w:rsidR="00DE0F87">
              <w:rPr>
                <w:rFonts w:ascii="宋体" w:eastAsia="宋体" w:hAnsi="宋体" w:cs="宋体"/>
                <w:color w:val="000000"/>
                <w:sz w:val="24"/>
                <w:szCs w:val="24"/>
              </w:rPr>
              <w:t>{{r}}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</w:tr>
    </w:tbl>
    <w:p w14:paraId="6E0FD7D9" w14:textId="77777777" w:rsidR="002273DE" w:rsidRDefault="002273DE"/>
    <w:tbl>
      <w:tblPr>
        <w:tblW w:w="910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3498"/>
        <w:gridCol w:w="4409"/>
      </w:tblGrid>
      <w:tr w:rsidR="002273DE" w14:paraId="5C758BE7" w14:textId="77777777">
        <w:trPr>
          <w:trHeight w:val="2907"/>
          <w:jc w:val="center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D8940B" w14:textId="77777777" w:rsidR="002273DE" w:rsidRDefault="00000000">
            <w:pPr>
              <w:spacing w:beforeLines="10" w:before="24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班级</w:t>
            </w:r>
          </w:p>
          <w:p w14:paraId="3FB45FB5" w14:textId="77777777" w:rsidR="002273DE" w:rsidRDefault="00000000">
            <w:pPr>
              <w:spacing w:beforeLines="10" w:before="24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评议</w:t>
            </w:r>
          </w:p>
          <w:p w14:paraId="05C88A62" w14:textId="77777777" w:rsidR="002273DE" w:rsidRDefault="00000000">
            <w:pPr>
              <w:spacing w:beforeLines="10" w:before="24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建议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718D17" w14:textId="77777777" w:rsidR="002273DE" w:rsidRDefault="00000000">
            <w:pPr>
              <w:spacing w:line="420" w:lineRule="auto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A.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家庭经济特别困难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□</w:t>
            </w:r>
          </w:p>
          <w:p w14:paraId="143EB41A" w14:textId="77777777" w:rsidR="002273DE" w:rsidRDefault="00000000">
            <w:pPr>
              <w:spacing w:line="420" w:lineRule="auto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B.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家庭经济困难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□</w:t>
            </w:r>
          </w:p>
          <w:p w14:paraId="44900FF4" w14:textId="77777777" w:rsidR="002273DE" w:rsidRDefault="00000000">
            <w:pPr>
              <w:spacing w:line="420" w:lineRule="auto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C.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家庭经济一般困难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□</w:t>
            </w:r>
          </w:p>
          <w:p w14:paraId="65C0DA8E" w14:textId="77777777" w:rsidR="002273DE" w:rsidRDefault="00000000">
            <w:pPr>
              <w:spacing w:line="420" w:lineRule="auto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D.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家庭经济不困难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28D6E66" w14:textId="77777777" w:rsidR="002273DE" w:rsidRDefault="00000000">
            <w:pPr>
              <w:spacing w:beforeLines="10" w:before="24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陈述理由：</w:t>
            </w:r>
          </w:p>
          <w:p w14:paraId="76D11FB6" w14:textId="77777777" w:rsidR="002273DE" w:rsidRDefault="002273DE">
            <w:pPr>
              <w:spacing w:beforeLines="10" w:before="24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  <w:p w14:paraId="4FBA6F18" w14:textId="77777777" w:rsidR="002273DE" w:rsidRDefault="002273DE">
            <w:pPr>
              <w:spacing w:beforeLines="10" w:before="24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  <w:p w14:paraId="3E44CDCD" w14:textId="77777777" w:rsidR="002273DE" w:rsidRDefault="002273DE">
            <w:pPr>
              <w:spacing w:beforeLines="10" w:before="24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  <w:p w14:paraId="70980264" w14:textId="77777777" w:rsidR="002273DE" w:rsidRDefault="00000000">
            <w:pPr>
              <w:spacing w:beforeLines="10" w:before="24"/>
              <w:ind w:firstLineChars="150" w:firstLine="36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评议小组组长签字：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       </w:t>
            </w:r>
          </w:p>
          <w:p w14:paraId="12A0BD21" w14:textId="77777777" w:rsidR="002273DE" w:rsidRDefault="00000000">
            <w:pPr>
              <w:spacing w:beforeLines="10" w:before="24"/>
              <w:ind w:firstLineChars="150" w:firstLine="36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</w:p>
          <w:p w14:paraId="3B8445C6" w14:textId="77777777" w:rsidR="002273DE" w:rsidRDefault="00000000">
            <w:pPr>
              <w:spacing w:beforeLines="10" w:before="24"/>
              <w:ind w:firstLineChars="900" w:firstLine="216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年    月    日</w:t>
            </w:r>
          </w:p>
        </w:tc>
      </w:tr>
      <w:tr w:rsidR="002273DE" w14:paraId="238B525D" w14:textId="77777777">
        <w:trPr>
          <w:trHeight w:val="5008"/>
          <w:jc w:val="center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8507FE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pacing w:val="-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pacing w:val="-11"/>
                <w:kern w:val="0"/>
                <w:sz w:val="24"/>
                <w:szCs w:val="24"/>
                <w:lang w:bidi="ar"/>
              </w:rPr>
              <w:t>院系</w:t>
            </w:r>
          </w:p>
          <w:p w14:paraId="1E906468" w14:textId="77777777" w:rsidR="002273D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pacing w:val="-1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pacing w:val="-11"/>
                <w:kern w:val="0"/>
                <w:sz w:val="24"/>
                <w:szCs w:val="24"/>
                <w:lang w:bidi="ar"/>
              </w:rPr>
              <w:t>意见</w:t>
            </w:r>
          </w:p>
        </w:tc>
        <w:tc>
          <w:tcPr>
            <w:tcW w:w="7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68A80C" w14:textId="77777777" w:rsidR="002273DE" w:rsidRDefault="00000000">
            <w:pPr>
              <w:spacing w:beforeLines="10" w:before="24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经评议小组推荐、本院（系）认真审核并公示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个工作日后，</w:t>
            </w:r>
          </w:p>
          <w:p w14:paraId="5E03AC06" w14:textId="77777777" w:rsidR="002273DE" w:rsidRDefault="00000000">
            <w:pPr>
              <w:spacing w:beforeLines="10" w:before="24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同意评议小组意见。</w:t>
            </w:r>
          </w:p>
          <w:p w14:paraId="4DEB4FF3" w14:textId="77777777" w:rsidR="002273DE" w:rsidRDefault="00000000">
            <w:pPr>
              <w:spacing w:beforeLines="10" w:before="24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不同意评议小组意见。建议调整为：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val="single"/>
              </w:rPr>
              <w:t xml:space="preserve">                         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；</w:t>
            </w:r>
          </w:p>
          <w:p w14:paraId="5766FB16" w14:textId="77777777" w:rsidR="002273DE" w:rsidRDefault="00000000">
            <w:pPr>
              <w:widowControl/>
              <w:ind w:firstLineChars="250" w:firstLine="600"/>
              <w:jc w:val="left"/>
              <w:textAlignment w:val="center"/>
              <w:rPr>
                <w:rFonts w:ascii="宋体" w:eastAsia="宋体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调整理由：</w:t>
            </w:r>
            <w:r>
              <w:rPr>
                <w:rFonts w:ascii="Times New Roman" w:eastAsia="仿宋_GB2312" w:hAnsi="Times New Roman" w:cs="Times New Roman" w:hint="eastAsia"/>
                <w:spacing w:val="-11"/>
                <w:sz w:val="32"/>
                <w:szCs w:val="24"/>
                <w:u w:val="single"/>
              </w:rPr>
              <w:t xml:space="preserve">    </w:t>
            </w:r>
            <w:r>
              <w:rPr>
                <w:rFonts w:ascii="Times New Roman" w:eastAsia="仿宋_GB2312" w:hAnsi="Times New Roman" w:cs="Times New Roman"/>
                <w:spacing w:val="-11"/>
                <w:sz w:val="32"/>
                <w:szCs w:val="24"/>
                <w:u w:val="single"/>
              </w:rPr>
              <w:t xml:space="preserve">                                </w:t>
            </w:r>
            <w:r>
              <w:rPr>
                <w:rFonts w:ascii="Times New Roman" w:eastAsia="仿宋_GB2312" w:hAnsi="Times New Roman" w:cs="Times New Roman" w:hint="eastAsia"/>
                <w:spacing w:val="-11"/>
                <w:sz w:val="32"/>
                <w:szCs w:val="24"/>
                <w:u w:val="single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spacing w:val="-11"/>
                <w:sz w:val="32"/>
                <w:szCs w:val="24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pacing w:val="-11"/>
                <w:sz w:val="32"/>
                <w:szCs w:val="24"/>
              </w:rPr>
              <w:t>。</w:t>
            </w:r>
          </w:p>
          <w:p w14:paraId="24BB64B8" w14:textId="77777777" w:rsidR="002273DE" w:rsidRDefault="002273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</w:pPr>
          </w:p>
          <w:p w14:paraId="4413A5A2" w14:textId="77777777" w:rsidR="002273DE" w:rsidRDefault="002273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</w:pPr>
          </w:p>
          <w:p w14:paraId="40C619EF" w14:textId="77777777" w:rsidR="002273DE" w:rsidRDefault="002273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</w:pPr>
          </w:p>
          <w:p w14:paraId="0ADDB6C0" w14:textId="77777777" w:rsidR="002273DE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               工作组组长签字（加盖部门公章）：    </w:t>
            </w:r>
          </w:p>
          <w:p w14:paraId="76B89DD1" w14:textId="77777777" w:rsidR="002273DE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pacing w:val="-1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                              </w:t>
            </w:r>
            <w:r>
              <w:rPr>
                <w:rFonts w:ascii="宋体" w:eastAsia="仿宋_GB2312" w:hAnsi="宋体" w:cs="宋体" w:hint="eastAsia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          </w:t>
            </w:r>
            <w:r>
              <w:rPr>
                <w:rFonts w:ascii="宋体" w:eastAsia="仿宋_GB2312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eastAsia="仿宋_GB2312" w:hAnsi="宋体" w:cs="宋体" w:hint="eastAsia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eastAsia="仿宋_GB2312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       </w:t>
            </w:r>
            <w:r>
              <w:rPr>
                <w:rFonts w:ascii="宋体" w:eastAsia="仿宋_GB2312" w:hAnsi="宋体" w:cs="宋体" w:hint="eastAsia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000000"/>
                <w:spacing w:val="-11"/>
                <w:kern w:val="0"/>
                <w:sz w:val="24"/>
                <w:szCs w:val="24"/>
                <w:lang w:bidi="ar"/>
              </w:rPr>
              <w:t>年    月    日</w:t>
            </w:r>
          </w:p>
        </w:tc>
      </w:tr>
      <w:tr w:rsidR="002273DE" w14:paraId="0FDABC00" w14:textId="77777777">
        <w:trPr>
          <w:trHeight w:val="4034"/>
          <w:jc w:val="center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E381F1" w14:textId="77777777" w:rsidR="002273DE" w:rsidRDefault="00000000">
            <w:pPr>
              <w:spacing w:beforeLines="10" w:before="24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lastRenderedPageBreak/>
              <w:t>校级</w:t>
            </w:r>
          </w:p>
          <w:p w14:paraId="5CFCD151" w14:textId="77777777" w:rsidR="002273DE" w:rsidRDefault="00000000">
            <w:pPr>
              <w:spacing w:beforeLines="10" w:before="24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认定</w:t>
            </w:r>
          </w:p>
          <w:p w14:paraId="69F6F74D" w14:textId="77777777" w:rsidR="002273DE" w:rsidRDefault="00000000">
            <w:pPr>
              <w:spacing w:beforeLines="10" w:before="24"/>
              <w:jc w:val="center"/>
              <w:rPr>
                <w:rFonts w:ascii="新宋体" w:eastAsia="新宋体" w:hAnsi="新宋体" w:cs="新宋体"/>
                <w:b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意见</w:t>
            </w:r>
          </w:p>
        </w:tc>
        <w:tc>
          <w:tcPr>
            <w:tcW w:w="7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7A2DDF" w14:textId="77777777" w:rsidR="002273DE" w:rsidRDefault="00000000">
            <w:pPr>
              <w:spacing w:beforeLines="10" w:before="24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经学生所在院（系）提请，本机构认真核实并公示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个工作日后，</w:t>
            </w:r>
          </w:p>
          <w:p w14:paraId="643EA93D" w14:textId="77777777" w:rsidR="002273DE" w:rsidRDefault="00000000">
            <w:pPr>
              <w:spacing w:beforeLines="10" w:before="24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同意工作组和评议小组意见。</w:t>
            </w:r>
          </w:p>
          <w:p w14:paraId="52EF7235" w14:textId="77777777" w:rsidR="002273DE" w:rsidRDefault="00000000">
            <w:pPr>
              <w:spacing w:beforeLines="10" w:before="24"/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不同意工作组和评议小组意见。建议调整为：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；</w:t>
            </w:r>
          </w:p>
          <w:p w14:paraId="46FD4E6B" w14:textId="77777777" w:rsidR="002273DE" w:rsidRDefault="00000000">
            <w:pPr>
              <w:widowControl/>
              <w:ind w:firstLineChars="250" w:firstLine="600"/>
              <w:jc w:val="left"/>
              <w:textAlignment w:val="center"/>
              <w:rPr>
                <w:rFonts w:ascii="宋体" w:eastAsia="宋体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调整理由：</w:t>
            </w:r>
            <w:r>
              <w:rPr>
                <w:rFonts w:ascii="Times New Roman" w:eastAsia="仿宋_GB2312" w:hAnsi="Times New Roman" w:cs="Times New Roman" w:hint="eastAsia"/>
                <w:spacing w:val="-11"/>
                <w:sz w:val="32"/>
                <w:szCs w:val="24"/>
                <w:u w:val="single"/>
              </w:rPr>
              <w:t xml:space="preserve">    </w:t>
            </w:r>
            <w:r>
              <w:rPr>
                <w:rFonts w:ascii="Times New Roman" w:eastAsia="仿宋_GB2312" w:hAnsi="Times New Roman" w:cs="Times New Roman"/>
                <w:spacing w:val="-11"/>
                <w:sz w:val="32"/>
                <w:szCs w:val="24"/>
                <w:u w:val="single"/>
              </w:rPr>
              <w:t xml:space="preserve">                                </w:t>
            </w:r>
            <w:r>
              <w:rPr>
                <w:rFonts w:ascii="Times New Roman" w:eastAsia="仿宋_GB2312" w:hAnsi="Times New Roman" w:cs="Times New Roman" w:hint="eastAsia"/>
                <w:spacing w:val="-11"/>
                <w:sz w:val="32"/>
                <w:szCs w:val="24"/>
                <w:u w:val="single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spacing w:val="-11"/>
                <w:sz w:val="32"/>
                <w:szCs w:val="24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pacing w:val="-11"/>
                <w:sz w:val="32"/>
                <w:szCs w:val="24"/>
              </w:rPr>
              <w:t>。</w:t>
            </w:r>
          </w:p>
          <w:p w14:paraId="7EB63FAD" w14:textId="77777777" w:rsidR="002273DE" w:rsidRDefault="002273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</w:pPr>
          </w:p>
          <w:p w14:paraId="30B5C3C3" w14:textId="77777777" w:rsidR="002273DE" w:rsidRDefault="002273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</w:pPr>
          </w:p>
          <w:p w14:paraId="4823E9AE" w14:textId="77777777" w:rsidR="002273DE" w:rsidRDefault="002273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</w:pPr>
          </w:p>
          <w:p w14:paraId="24C889E2" w14:textId="77777777" w:rsidR="002273DE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         </w:t>
            </w:r>
            <w:r>
              <w:rPr>
                <w:rFonts w:ascii="宋体" w:eastAsia="宋体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    负责人签字（加盖部门公章）：        </w:t>
            </w:r>
          </w:p>
          <w:p w14:paraId="3C5E7C7E" w14:textId="77777777" w:rsidR="002273DE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pacing w:val="-1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                    </w:t>
            </w:r>
            <w:r>
              <w:rPr>
                <w:rFonts w:ascii="宋体" w:eastAsia="宋体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                        </w:t>
            </w:r>
            <w:r>
              <w:rPr>
                <w:rFonts w:ascii="宋体" w:eastAsia="宋体" w:hAnsi="宋体" w:cs="宋体" w:hint="eastAsia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    </w:t>
            </w:r>
            <w:r>
              <w:rPr>
                <w:rFonts w:ascii="宋体" w:eastAsia="宋体" w:hAnsi="宋体" w:cs="宋体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pacing w:val="-11"/>
                <w:kern w:val="0"/>
                <w:sz w:val="24"/>
                <w:szCs w:val="24"/>
                <w:lang w:bidi="ar"/>
              </w:rPr>
              <w:t xml:space="preserve">    年    月    日</w:t>
            </w:r>
          </w:p>
        </w:tc>
      </w:tr>
    </w:tbl>
    <w:p w14:paraId="556B17C0" w14:textId="77777777" w:rsidR="002273DE" w:rsidRDefault="002273DE">
      <w:pPr>
        <w:pBdr>
          <w:top w:val="none" w:sz="0" w:space="6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仿宋_GB2312" w:eastAsia="仿宋_GB2312"/>
          <w:sz w:val="28"/>
          <w:szCs w:val="28"/>
        </w:rPr>
      </w:pPr>
    </w:p>
    <w:sectPr w:rsidR="002273DE">
      <w:footerReference w:type="even" r:id="rId6"/>
      <w:footerReference w:type="default" r:id="rId7"/>
      <w:pgSz w:w="11906" w:h="16838"/>
      <w:pgMar w:top="2098" w:right="1474" w:bottom="1985" w:left="1588" w:header="1701" w:footer="1588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3C99" w14:textId="77777777" w:rsidR="00F94A6B" w:rsidRDefault="00F94A6B">
      <w:r>
        <w:separator/>
      </w:r>
    </w:p>
  </w:endnote>
  <w:endnote w:type="continuationSeparator" w:id="0">
    <w:p w14:paraId="56D80BA8" w14:textId="77777777" w:rsidR="00F94A6B" w:rsidRDefault="00F9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4D48" w14:textId="77777777" w:rsidR="002273DE" w:rsidRDefault="002273DE">
    <w:pPr>
      <w:pStyle w:val="a7"/>
      <w:pBdr>
        <w:top w:val="none" w:sz="0" w:space="0" w:color="FFFFFF" w:themeColor="background1"/>
        <w:left w:val="none" w:sz="0" w:space="0" w:color="FFFFFF" w:themeColor="background1"/>
        <w:bottom w:val="none" w:sz="0" w:space="0" w:color="FFFFFF" w:themeColor="background1"/>
        <w:right w:val="none" w:sz="0" w:space="0" w:color="FFFFFF" w:themeColor="background1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018C7" w14:textId="77777777" w:rsidR="002273DE" w:rsidRDefault="002273DE">
    <w:pPr>
      <w:pStyle w:val="a7"/>
      <w:ind w:right="567" w:firstLine="3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951C3" w14:textId="77777777" w:rsidR="00F94A6B" w:rsidRDefault="00F94A6B">
      <w:r>
        <w:separator/>
      </w:r>
    </w:p>
  </w:footnote>
  <w:footnote w:type="continuationSeparator" w:id="0">
    <w:p w14:paraId="29583AA3" w14:textId="77777777" w:rsidR="00F94A6B" w:rsidRDefault="00F94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A0MzUwNjc5YWY1MTA1NzQzNTI3MmE2MDU1YzZiMzQifQ=="/>
  </w:docVars>
  <w:rsids>
    <w:rsidRoot w:val="00E04C44"/>
    <w:rsid w:val="00015017"/>
    <w:rsid w:val="000633A4"/>
    <w:rsid w:val="000747E3"/>
    <w:rsid w:val="000C4C50"/>
    <w:rsid w:val="00112420"/>
    <w:rsid w:val="00125646"/>
    <w:rsid w:val="001321A3"/>
    <w:rsid w:val="00144F74"/>
    <w:rsid w:val="00147327"/>
    <w:rsid w:val="0017065B"/>
    <w:rsid w:val="001B42BA"/>
    <w:rsid w:val="001B4327"/>
    <w:rsid w:val="001D05F0"/>
    <w:rsid w:val="001E2540"/>
    <w:rsid w:val="001F2CCA"/>
    <w:rsid w:val="002226C2"/>
    <w:rsid w:val="002273DE"/>
    <w:rsid w:val="002411CD"/>
    <w:rsid w:val="00255676"/>
    <w:rsid w:val="00255992"/>
    <w:rsid w:val="00267D05"/>
    <w:rsid w:val="002A663D"/>
    <w:rsid w:val="00323FE5"/>
    <w:rsid w:val="00335CD7"/>
    <w:rsid w:val="0035246A"/>
    <w:rsid w:val="0035385C"/>
    <w:rsid w:val="00394295"/>
    <w:rsid w:val="003A34ED"/>
    <w:rsid w:val="003D2942"/>
    <w:rsid w:val="003E2F09"/>
    <w:rsid w:val="00412D75"/>
    <w:rsid w:val="004255E4"/>
    <w:rsid w:val="00426B51"/>
    <w:rsid w:val="00450FA8"/>
    <w:rsid w:val="00463734"/>
    <w:rsid w:val="00475766"/>
    <w:rsid w:val="0049411B"/>
    <w:rsid w:val="004B3681"/>
    <w:rsid w:val="004D33F2"/>
    <w:rsid w:val="004E6310"/>
    <w:rsid w:val="004F0B03"/>
    <w:rsid w:val="00501F2F"/>
    <w:rsid w:val="0050235F"/>
    <w:rsid w:val="00511CC2"/>
    <w:rsid w:val="005320A0"/>
    <w:rsid w:val="00546838"/>
    <w:rsid w:val="005522DF"/>
    <w:rsid w:val="005604FE"/>
    <w:rsid w:val="0058769E"/>
    <w:rsid w:val="005950E9"/>
    <w:rsid w:val="005A682E"/>
    <w:rsid w:val="0061778B"/>
    <w:rsid w:val="0063474E"/>
    <w:rsid w:val="006357A3"/>
    <w:rsid w:val="00645A63"/>
    <w:rsid w:val="0065325F"/>
    <w:rsid w:val="00670633"/>
    <w:rsid w:val="00683912"/>
    <w:rsid w:val="00691743"/>
    <w:rsid w:val="006A4F9E"/>
    <w:rsid w:val="007845F2"/>
    <w:rsid w:val="00794B2C"/>
    <w:rsid w:val="007B406C"/>
    <w:rsid w:val="007D60D4"/>
    <w:rsid w:val="00844BC5"/>
    <w:rsid w:val="00850378"/>
    <w:rsid w:val="00864307"/>
    <w:rsid w:val="008C3AF9"/>
    <w:rsid w:val="008F0F84"/>
    <w:rsid w:val="00941EE0"/>
    <w:rsid w:val="009463BA"/>
    <w:rsid w:val="00952CCA"/>
    <w:rsid w:val="00954573"/>
    <w:rsid w:val="009660FB"/>
    <w:rsid w:val="009967C5"/>
    <w:rsid w:val="009D4CCD"/>
    <w:rsid w:val="009E02A3"/>
    <w:rsid w:val="009E6ABF"/>
    <w:rsid w:val="009F7D0B"/>
    <w:rsid w:val="00A05708"/>
    <w:rsid w:val="00A30946"/>
    <w:rsid w:val="00A86BDA"/>
    <w:rsid w:val="00AC6DF6"/>
    <w:rsid w:val="00AF73FC"/>
    <w:rsid w:val="00B26EDA"/>
    <w:rsid w:val="00B5339F"/>
    <w:rsid w:val="00B70342"/>
    <w:rsid w:val="00BB3BB5"/>
    <w:rsid w:val="00C146E1"/>
    <w:rsid w:val="00C1594B"/>
    <w:rsid w:val="00C27953"/>
    <w:rsid w:val="00C45F22"/>
    <w:rsid w:val="00C65EC8"/>
    <w:rsid w:val="00D02336"/>
    <w:rsid w:val="00D054AB"/>
    <w:rsid w:val="00D367F3"/>
    <w:rsid w:val="00D415E9"/>
    <w:rsid w:val="00D44373"/>
    <w:rsid w:val="00D84ECE"/>
    <w:rsid w:val="00D90065"/>
    <w:rsid w:val="00D93728"/>
    <w:rsid w:val="00DA4F6D"/>
    <w:rsid w:val="00DE0F87"/>
    <w:rsid w:val="00E04C44"/>
    <w:rsid w:val="00E14127"/>
    <w:rsid w:val="00E2392D"/>
    <w:rsid w:val="00E240C5"/>
    <w:rsid w:val="00E3588B"/>
    <w:rsid w:val="00E65288"/>
    <w:rsid w:val="00E93428"/>
    <w:rsid w:val="00EC7D52"/>
    <w:rsid w:val="00F118EF"/>
    <w:rsid w:val="00F6425F"/>
    <w:rsid w:val="00F94A6B"/>
    <w:rsid w:val="00FE49C5"/>
    <w:rsid w:val="01184EAC"/>
    <w:rsid w:val="020650FA"/>
    <w:rsid w:val="0C1A1864"/>
    <w:rsid w:val="16977D89"/>
    <w:rsid w:val="1B4979AC"/>
    <w:rsid w:val="2BE617C4"/>
    <w:rsid w:val="304378C8"/>
    <w:rsid w:val="313C5389"/>
    <w:rsid w:val="34C45376"/>
    <w:rsid w:val="44F85DD3"/>
    <w:rsid w:val="45AE252A"/>
    <w:rsid w:val="491C4AFC"/>
    <w:rsid w:val="58D46220"/>
    <w:rsid w:val="5DF54F99"/>
    <w:rsid w:val="607D720D"/>
    <w:rsid w:val="62F95EE3"/>
    <w:rsid w:val="6B44106E"/>
    <w:rsid w:val="6C961F9E"/>
    <w:rsid w:val="74B61DD2"/>
    <w:rsid w:val="75CD6FFF"/>
    <w:rsid w:val="76FF27C0"/>
    <w:rsid w:val="773965E4"/>
    <w:rsid w:val="7A47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BDD76"/>
  <w15:docId w15:val="{629E51C7-D8CC-46EC-86EE-C1E01935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仿宋_GB2312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eastAsia="仿宋_GB2312" w:hAnsi="Calibri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仿宋_GB2312" w:hAnsi="Calibri" w:cs="Times New Roman"/>
      <w:sz w:val="18"/>
      <w:szCs w:val="18"/>
    </w:rPr>
  </w:style>
  <w:style w:type="table" w:styleId="ab">
    <w:name w:val="Table Grid"/>
    <w:basedOn w:val="a1"/>
    <w:uiPriority w:val="59"/>
    <w:qFormat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uiPriority w:val="99"/>
    <w:semiHidden/>
    <w:unhideWhenUsed/>
    <w:qFormat/>
  </w:style>
  <w:style w:type="character" w:customStyle="1" w:styleId="aa">
    <w:name w:val="页眉 字符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link w:val="a7"/>
    <w:uiPriority w:val="99"/>
    <w:qFormat/>
    <w:rPr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32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gshuiDZS\Desktop\GWMB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GWMB.dotx</Template>
  <TotalTime>81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税伯高</dc:creator>
  <cp:lastModifiedBy>瓜</cp:lastModifiedBy>
  <cp:revision>48</cp:revision>
  <cp:lastPrinted>2019-09-09T01:17:00Z</cp:lastPrinted>
  <dcterms:created xsi:type="dcterms:W3CDTF">2019-06-06T01:57:00Z</dcterms:created>
  <dcterms:modified xsi:type="dcterms:W3CDTF">2023-02-06T08:18:00Z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0BB8BC7CF9AF43389E24F0A6E8205C9E</vt:lpwstr>
  </property>
</Properties>
</file>